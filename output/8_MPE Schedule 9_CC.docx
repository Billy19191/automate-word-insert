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ME PREME ENERGY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