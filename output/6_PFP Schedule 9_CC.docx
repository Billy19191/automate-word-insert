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get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month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Each party has to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in order for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and have to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The Contractor shall provide the 2 Certificates to Owner as following;</w:t>
            </w:r>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has to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Obtaining alien work permit for Contractor’s staff  shall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has to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work and cost of Permanent lines (under Owner Name) for Plant Buildings are under response by Contractor, Owner shall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 for Land use or Land ownership  registration</w:t>
            </w:r>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Permanent right of way for raw water and/or waste water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Depend on each parties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2C69" w14:textId="77777777" w:rsidR="00DB70E5" w:rsidRDefault="00DB70E5">
      <w:pPr>
        <w:pStyle w:val="Footer"/>
        <w:keepNext/>
        <w:spacing w:before="120" w:after="360"/>
        <w:jc w:val="center"/>
      </w:pPr>
      <w:r>
        <w:rPr>
          <w:u w:val="single"/>
        </w:rPr>
        <w:t>ENDNOTES</w:t>
      </w:r>
    </w:p>
  </w:endnote>
  <w:endnote w:type="continuationSeparator" w:id="0">
    <w:p w14:paraId="27E32727" w14:textId="77777777" w:rsidR="00DB70E5" w:rsidRDefault="00DB70E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t xml:space="preserve">  </w:t>
    </w:r>
    <w:r w:rsidRPr="00E96516">
      <w:rPr>
        <w:rFonts w:ascii="Calibri" w:hAnsi="Calibri"/>
        <w:sz w:val="22"/>
        <w:szCs w:val="18"/>
      </w:rPr>
      <w:t xml:space="preserve">Page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52221" w14:textId="77777777" w:rsidR="00DB70E5" w:rsidRDefault="00DB70E5">
      <w:pPr>
        <w:pStyle w:val="Footer"/>
      </w:pPr>
      <w:r>
        <w:t>________________________</w:t>
      </w:r>
    </w:p>
    <w:p w14:paraId="0BDB41DB" w14:textId="77777777" w:rsidR="00DB70E5" w:rsidRDefault="00DB70E5">
      <w:pPr>
        <w:pStyle w:val="Footer"/>
        <w:widowControl w:val="0"/>
        <w:spacing w:after="120"/>
      </w:pPr>
    </w:p>
  </w:footnote>
  <w:footnote w:type="continuationSeparator" w:id="0">
    <w:p w14:paraId="67DD776F" w14:textId="77777777" w:rsidR="00DB70E5" w:rsidRDefault="00DB70E5">
      <w:pPr>
        <w:pStyle w:val="Footer"/>
      </w:pPr>
      <w:r>
        <w:t>________________________</w:t>
      </w:r>
    </w:p>
    <w:p w14:paraId="363BC4A7" w14:textId="77777777" w:rsidR="00DB70E5" w:rsidRDefault="00DB70E5">
      <w:pPr>
        <w:pStyle w:val="Footer"/>
        <w:spacing w:after="120"/>
      </w:pPr>
      <w:r>
        <w:t>(…continued)</w:t>
      </w:r>
    </w:p>
  </w:footnote>
  <w:footnote w:type="continuationNotice" w:id="1">
    <w:p w14:paraId="04C9D32C" w14:textId="77777777" w:rsidR="00DB70E5" w:rsidRDefault="00DB70E5">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 xml:space="preserve">PHRAOFA POWER COMPANY LIMITED</w:t>
    </w:r>
    <w:proofErr w:type="spellStart"/>
    <w:r w:rsidRPr="001F19C2">
      <w:rPr>
        <w:rFonts w:cs="Times New Roman"/>
        <w:b/>
        <w:bCs/>
        <w:sz w:val="16"/>
        <w:szCs w:val="16"/>
      </w:rPr>
      <w:t/>
    </w:r>
    <w:proofErr w:type="spellEnd"/>
    <w:r>
      <w:rPr>
        <w:rFonts w:cs="Times New Roman"/>
        <w:b/>
        <w:bCs/>
        <w:sz w:val="16"/>
        <w:szCs w:val="16"/>
      </w:rPr>
      <w:t/>
    </w:r>
  </w:p>
  <w:p w14:paraId="6B1F8B12" w14:textId="132873C0" w:rsidR="009C07A4" w:rsidRPr="00B15AD8" w:rsidRDefault="009C07A4" w:rsidP="009C07A4">
    <w:pPr>
      <w:pStyle w:val="Header"/>
      <w:spacing w:line="276" w:lineRule="auto"/>
      <w:ind w:left="0"/>
      <w:jc w:val="lef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B9E823" w:rsidR="005429C5" w:rsidRPr="005429C5" w:rsidRDefault="00000000" w:rsidP="00584FE9">
        <w:pPr>
          <w:pStyle w:val="Header"/>
          <w:ind w:left="0"/>
          <w:rPr>
            <w:sz w:val="16"/>
            <w:szCs w:val="16"/>
          </w:rPr>
        </w:pPr>
        <w:sdt>
          <w:sdtPr>
            <w:rPr>
              <w:rFonts w:cs="Times New Roman"/>
              <w:b/>
              <w:bCs/>
              <w:sz w:val="16"/>
              <w:szCs w:val="16"/>
            </w:rPr>
            <w:alias w:val="Project Company"/>
            <w:tag w:val="Project Company"/>
            <w:id w:val="626210516"/>
            <w:placeholder>
              <w:docPart w:val="D53DEBB4BCA7474FA16BC970FA19277B"/>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584FE9" w:rsidRPr="006A24BB">
              <w:rPr>
                <w:rStyle w:val="PlaceholderText"/>
              </w:rPr>
              <w:t>Choose an item.</w:t>
            </w:r>
          </w:sdtContent>
        </w:sdt>
        <w:r w:rsidR="00584FE9" w:rsidRPr="005429C5">
          <w:rPr>
            <w:sz w:val="16"/>
            <w:szCs w:val="16"/>
          </w:rPr>
          <w:t xml:space="preserve"> </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7AA584BE" w:rsidR="00AA2700" w:rsidRPr="00584FE9" w:rsidRDefault="00000000" w:rsidP="00584FE9">
    <w:pPr>
      <w:pStyle w:val="Header"/>
      <w:tabs>
        <w:tab w:val="left" w:pos="810"/>
      </w:tabs>
      <w:ind w:left="0"/>
      <w:rPr>
        <w:sz w:val="28"/>
        <w:szCs w:val="22"/>
      </w:rPr>
    </w:pPr>
    <w:sdt>
      <w:sdtPr>
        <w:rPr>
          <w:rFonts w:cs="Times New Roman"/>
          <w:b/>
          <w:bCs/>
          <w:sz w:val="18"/>
          <w:szCs w:val="18"/>
        </w:rPr>
        <w:alias w:val="Project Company"/>
        <w:tag w:val="Project Company"/>
        <w:id w:val="29005064"/>
        <w:placeholder>
          <w:docPart w:val="C9B4FB31574149A786F75A240FD47470"/>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4A57ED" w:rsidRPr="006A24BB">
          <w:rPr>
            <w:rStyle w:val="PlaceholderText"/>
          </w:rPr>
          <w:t>Choose an item.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7596"/>
    <w:rsid w:val="00C9102E"/>
    <w:rsid w:val="00C926BE"/>
    <w:rsid w:val="00C96007"/>
    <w:rsid w:val="00CC0914"/>
    <w:rsid w:val="00CC12CD"/>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3DEBB4BCA7474FA16BC970FA19277B"/>
        <w:category>
          <w:name w:val="General"/>
          <w:gallery w:val="placeholder"/>
        </w:category>
        <w:types>
          <w:type w:val="bbPlcHdr"/>
        </w:types>
        <w:behaviors>
          <w:behavior w:val="content"/>
        </w:behaviors>
        <w:guid w:val="{B1C1B7B9-12A7-442A-9560-6858BE205626}"/>
      </w:docPartPr>
      <w:docPartBody>
        <w:p w:rsidR="00EC0B5D" w:rsidRDefault="003912C4" w:rsidP="003912C4">
          <w:pPr>
            <w:pStyle w:val="D53DEBB4BCA7474FA16BC970FA19277B"/>
          </w:pPr>
          <w:r w:rsidRPr="006A24BB">
            <w:rPr>
              <w:rStyle w:val="PlaceholderText"/>
            </w:rPr>
            <w:t>Choose an item.</w:t>
          </w:r>
        </w:p>
      </w:docPartBody>
    </w:docPart>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987A7664B53F46A7ADB8D3911B46C55A">
    <w:name w:val="987A7664B53F46A7ADB8D3911B46C55A"/>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2.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5.xml><?xml version="1.0" encoding="utf-8"?>
<ds:datastoreItem xmlns:ds="http://schemas.openxmlformats.org/officeDocument/2006/customXml" ds:itemID="{8A69C752-DEE0-4EED-945A-2517737BEEE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52</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23</cp:revision>
  <cp:lastPrinted>2017-10-11T10:04:00Z</cp:lastPrinted>
  <dcterms:created xsi:type="dcterms:W3CDTF">2025-02-07T10:36:00Z</dcterms:created>
  <dcterms:modified xsi:type="dcterms:W3CDTF">2025-06-09T14:03:00Z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